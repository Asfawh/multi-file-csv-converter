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F01" w:rsidRPr="00DF0208" w:rsidRDefault="004B6F01" w:rsidP="00BB1C44">
      <w:pPr>
        <w:shd w:val="clear" w:color="auto" w:fill="FFFFFF"/>
        <w:spacing w:after="0" w:line="240" w:lineRule="auto"/>
        <w:rPr>
          <w:rFonts w:ascii="Ethiopic WashRa Bold" w:hAnsi="Ethiopic WashRa Bold" w:cs="Nyala"/>
          <w:i/>
          <w:color w:val="222222"/>
          <w:sz w:val="36"/>
          <w:szCs w:val="36"/>
        </w:rPr>
      </w:pPr>
      <w:r w:rsidRPr="00BB1C44">
        <w:rPr>
          <w:rFonts w:ascii="Ethiopic WashRa Bold" w:hAnsi="Ethiopic WashRa Bold" w:cs="Nyala"/>
          <w:b/>
          <w:color w:val="222222"/>
          <w:sz w:val="96"/>
          <w:szCs w:val="96"/>
          <w:u w:val="single"/>
        </w:rPr>
        <w:t>አማኑኤል</w:t>
      </w:r>
      <w:r w:rsidRPr="00581EC9">
        <w:rPr>
          <w:rFonts w:ascii="Ethiopic WashRa Bold" w:hAnsi="Ethiopic WashRa Bold" w:cs="Nyala"/>
          <w:b/>
          <w:color w:val="222222"/>
          <w:sz w:val="96"/>
          <w:szCs w:val="96"/>
          <w:u w:val="single"/>
        </w:rPr>
        <w:t xml:space="preserve"> </w:t>
      </w:r>
      <w:r w:rsidRPr="00BB1C44">
        <w:rPr>
          <w:rFonts w:ascii="Ethiopic WashRa Bold" w:hAnsi="Ethiopic WashRa Bold" w:cs="Nyala"/>
          <w:b/>
          <w:color w:val="222222"/>
          <w:sz w:val="96"/>
          <w:szCs w:val="96"/>
          <w:u w:val="single"/>
        </w:rPr>
        <w:t>ይቅር</w:t>
      </w:r>
      <w:r w:rsidRPr="00BB1C44">
        <w:rPr>
          <w:rFonts w:ascii="Ethiopic WashRa Bold" w:hAnsi="Ethiopic WashRa Bold" w:cs="Arial"/>
          <w:color w:val="222222"/>
          <w:sz w:val="96"/>
          <w:szCs w:val="96"/>
        </w:rPr>
        <w:br/>
      </w:r>
      <w:r w:rsidRPr="00BB1C44">
        <w:rPr>
          <w:rFonts w:ascii="Ethiopic WashRa Bold" w:hAnsi="Ethiopic WashRa Bold" w:cs="Arial"/>
          <w:color w:val="222222"/>
          <w:sz w:val="24"/>
          <w:szCs w:val="24"/>
        </w:rPr>
        <w:t> </w:t>
      </w:r>
      <w:r w:rsidRPr="00BB1C44">
        <w:rPr>
          <w:rFonts w:ascii="Ethiopic WashRa Bold" w:hAnsi="Ethiopic WashRa Bold" w:cs="Arial"/>
          <w:color w:val="222222"/>
          <w:sz w:val="24"/>
          <w:szCs w:val="24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አማኑኤል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ይቅርባይ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ነው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ፍቅር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ምህረት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ከቦት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በሰማያት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ሚኖር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እያመመው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ኣባቱን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እየጠራ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አይቻለሁ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ለሚገድሉት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ሲራራ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  <w:t> 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አይምረኝም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አትበሉ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ጨካኝ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ንጉስ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አይደለም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ደሙ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ብቻ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ያንጻናል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ከሃጢያታችን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ዘ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ላለም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እንደሞላ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ጅረት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ፈሶ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ምድራችንን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አ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ጥልቅልቋል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የርሱ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ምህረት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ሃይል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ሆኖት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ስ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ንቱ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ከሞት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አፈትልኳል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  <w:t> 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አዝ፤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መዳህኒአለም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ይቅር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ባይ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ነው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ፍቅር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ምህረት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ከቦት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በሰማያት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ሚኖር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እያመመው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አ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ባቱን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እየጠራ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አይቻለሁ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ለሚገድሉት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ሲራራ</w:t>
      </w:r>
      <w:r w:rsidRPr="00EA7E0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>
        <w:rPr>
          <w:rFonts w:ascii="Ethiopic WashRa Bold" w:hAnsi="Ethiopic WashRa Bold" w:cs="Arial"/>
          <w:color w:val="222222"/>
          <w:sz w:val="36"/>
          <w:szCs w:val="36"/>
        </w:rPr>
        <w:t> 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>
        <w:rPr>
          <w:rFonts w:ascii="Ethiopic WashRa Bold" w:hAnsi="Ethiopic WashRa Bold" w:cs="Nyala"/>
          <w:color w:val="222222"/>
          <w:sz w:val="36"/>
          <w:szCs w:val="36"/>
        </w:rPr>
        <w:t>የጨለመ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ው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እየነጋ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የተሻለ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ቀን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ይመ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ጣል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በፍቅሩ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ጦር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ሳይወጋ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ማን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ከሞት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ፊት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ሮጦ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ያመል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ጣል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ያን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ክፉ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ቀን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በድል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አልፈን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እንደ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ዋርካ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የሰፋ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ነው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ነውርን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ሁሉ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በሚከድን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በሞተልን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በኢየሱስ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ነው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  <w:t> 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አዝ፤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ጌታ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ኢየሱስ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ይቅር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ባይ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ነው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ፍቅር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ምህረት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ከቦት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በሰማያት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ሚኖር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እያመመው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ኣባቱን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እየጠራ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አይቻለሁ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ለሚገድሉት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ሲራራ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  <w:t> 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የርሱን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ፍ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ቅር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የሚያሸ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ንፍ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አንዳች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ኃጢአት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የለምና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ወደ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ጌታ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ለመመለስ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አንዳች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እንኳን</w:t>
      </w:r>
      <w:r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እንዳትፈራ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ሀገራችን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በሰማይ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ነው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ሚወድቅ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የለም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የሚረሳ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ሰማያትን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እንወርሳለን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በበጉ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ደም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የተነሳ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  <w:t> 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  <w:t> 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</w:p>
    <w:p w:rsidR="004B6F01" w:rsidRDefault="004B6F01" w:rsidP="00581EC9">
      <w:pPr>
        <w:shd w:val="clear" w:color="auto" w:fill="FFFFFF"/>
        <w:spacing w:after="0" w:line="240" w:lineRule="auto"/>
        <w:rPr>
          <w:rFonts w:ascii="Ethiopic WashRa Bold" w:hAnsi="Ethiopic WashRa Bold" w:cs="Arial"/>
          <w:color w:val="222222"/>
          <w:sz w:val="36"/>
          <w:szCs w:val="36"/>
        </w:rPr>
      </w:pPr>
      <w:r>
        <w:rPr>
          <w:rFonts w:ascii="Ethiopic WashRa Bold" w:hAnsi="Ethiopic WashRa Bold" w:cs="Nyala"/>
          <w:color w:val="222222"/>
          <w:sz w:val="36"/>
          <w:szCs w:val="36"/>
        </w:rPr>
        <w:t xml:space="preserve">     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አዝ፤   መድሃኒዓለም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ይቅርባይ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ነው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ፍቅር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ምህረት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ከቦት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በሰማያት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ሚኖር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እያመመው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ኣባቱን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እየጠራ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አይቻለሁ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ለሚገድሉት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ሲራራ</w:t>
      </w:r>
      <w:r w:rsidRPr="00EA7E0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>
        <w:rPr>
          <w:rFonts w:ascii="Ethiopic WashRa Bold" w:hAnsi="Ethiopic WashRa Bold" w:cs="Arial"/>
          <w:color w:val="222222"/>
          <w:sz w:val="36"/>
          <w:szCs w:val="36"/>
        </w:rPr>
        <w:t> 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ወዳጅ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አለን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አንድ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ብቻ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 በሰማይም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በምድር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ስሙ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ኢየሱስ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የተባለ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ሰውን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ሁሉ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የሚያፈቅር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ከመቃብር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በላይ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ሆኖ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ፍቅሩ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አለምን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አስገረመ</w:t>
      </w:r>
      <w:r w:rsidRPr="00BB1C44">
        <w:rPr>
          <w:rFonts w:ascii="Ethiopic WashRa Bold" w:hAnsi="Ethiopic WashRa Bold" w:cs="Arial"/>
          <w:color w:val="222222"/>
          <w:sz w:val="36"/>
          <w:szCs w:val="36"/>
        </w:rPr>
        <w:br/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ይህን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ሁሉ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ጎስቋላ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ሰው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በትከሻው</w:t>
      </w:r>
      <w:r>
        <w:rPr>
          <w:rFonts w:ascii="Ethiopic WashRa Bold" w:hAnsi="Ethiopic WashRa Bold" w:cs="Nyala"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color w:val="222222"/>
          <w:sz w:val="36"/>
          <w:szCs w:val="36"/>
        </w:rPr>
        <w:t>ተሸከመ</w:t>
      </w:r>
    </w:p>
    <w:p w:rsidR="004B6F01" w:rsidRDefault="004B6F01" w:rsidP="00581EC9">
      <w:pPr>
        <w:shd w:val="clear" w:color="auto" w:fill="FFFFFF"/>
        <w:spacing w:after="0" w:line="240" w:lineRule="auto"/>
        <w:rPr>
          <w:rFonts w:ascii="Ethiopic WashRa Bold" w:hAnsi="Ethiopic WashRa Bold" w:cs="Arial"/>
          <w:color w:val="222222"/>
          <w:sz w:val="36"/>
          <w:szCs w:val="36"/>
        </w:rPr>
      </w:pPr>
    </w:p>
    <w:p w:rsidR="004B6F01" w:rsidRDefault="004B6F01" w:rsidP="00194AD1">
      <w:pPr>
        <w:shd w:val="clear" w:color="auto" w:fill="FFFFFF"/>
        <w:spacing w:after="0" w:line="240" w:lineRule="auto"/>
        <w:ind w:firstLine="195"/>
        <w:rPr>
          <w:rFonts w:ascii="Ethiopic WashRa Bold" w:hAnsi="Ethiopic WashRa Bold" w:cs="Nyala"/>
          <w:i/>
          <w:color w:val="222222"/>
          <w:sz w:val="36"/>
          <w:szCs w:val="36"/>
        </w:rPr>
      </w:pP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አዝ፤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አማኑኤል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ይቅርባ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ይነው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ፍቅር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ምህረት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ከቦት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በሰማያት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ሚኖር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እያመመው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ኣባቱን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እየጠራ</w:t>
      </w:r>
      <w:r w:rsidRPr="00BB1C44">
        <w:rPr>
          <w:rFonts w:ascii="Ethiopic WashRa Bold" w:hAnsi="Ethiopic WashRa Bold" w:cs="Arial"/>
          <w:i/>
          <w:color w:val="222222"/>
          <w:sz w:val="36"/>
          <w:szCs w:val="36"/>
        </w:rPr>
        <w:br/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           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አይቻለሁ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ለሚገድሉት</w:t>
      </w:r>
      <w:r w:rsidRPr="00EA7E04">
        <w:rPr>
          <w:rFonts w:ascii="Ethiopic WashRa Bold" w:hAnsi="Ethiopic WashRa Bold" w:cs="Nyala"/>
          <w:i/>
          <w:color w:val="222222"/>
          <w:sz w:val="36"/>
          <w:szCs w:val="36"/>
        </w:rPr>
        <w:t xml:space="preserve"> </w:t>
      </w:r>
      <w:r w:rsidRPr="00BB1C44">
        <w:rPr>
          <w:rFonts w:ascii="Ethiopic WashRa Bold" w:hAnsi="Ethiopic WashRa Bold" w:cs="Nyala"/>
          <w:i/>
          <w:color w:val="222222"/>
          <w:sz w:val="36"/>
          <w:szCs w:val="36"/>
        </w:rPr>
        <w:t>ሲራራ</w:t>
      </w:r>
    </w:p>
    <w:p w:rsidR="004B6F01" w:rsidRPr="00BB1C44" w:rsidRDefault="004B6F01" w:rsidP="00194AD1">
      <w:pPr>
        <w:shd w:val="clear" w:color="auto" w:fill="FFFFFF"/>
        <w:spacing w:after="0" w:line="240" w:lineRule="auto"/>
        <w:ind w:firstLine="195"/>
        <w:rPr>
          <w:rFonts w:ascii="Ethiopic WashRa Bold" w:hAnsi="Ethiopic WashRa Bold" w:cs="Arial"/>
          <w:i/>
          <w:color w:val="222222"/>
          <w:sz w:val="36"/>
          <w:szCs w:val="36"/>
        </w:rPr>
      </w:pPr>
    </w:p>
    <w:p w:rsidR="004B6F01" w:rsidRDefault="004B6F01" w:rsidP="00581EC9">
      <w:pPr>
        <w:rPr>
          <w:rFonts w:ascii="Ethiopic WashRa Bold" w:hAnsi="Ethiopic WashRa Bold"/>
          <w:i/>
          <w:sz w:val="36"/>
          <w:szCs w:val="36"/>
        </w:rPr>
      </w:pPr>
      <w:r>
        <w:rPr>
          <w:rFonts w:ascii="Ethiopic WashRa Bold" w:hAnsi="Ethiopic WashRa Bold"/>
          <w:i/>
          <w:sz w:val="36"/>
          <w:szCs w:val="36"/>
        </w:rPr>
        <w:t>&gt;&lt;&gt;&lt;&gt;&lt;&gt;&lt;&gt;&lt;&gt;&lt;&gt;&lt;&gt;&lt;&gt;&lt;&gt;&lt;&gt;&lt;&gt;&lt;&gt;&lt;&gt;&lt;&gt;&lt;&gt;&lt;&gt;&lt;&gt;&lt;&gt;&lt;&gt;&lt;&gt;&lt;&gt;</w:t>
      </w:r>
    </w:p>
    <w:p w:rsidR="004B6F01" w:rsidRDefault="004B6F01" w:rsidP="00581EC9">
      <w:pPr>
        <w:rPr>
          <w:rFonts w:ascii="Ethiopic WashRa Bold" w:hAnsi="Ethiopic WashRa Bold"/>
          <w:i/>
          <w:sz w:val="36"/>
          <w:szCs w:val="36"/>
        </w:rPr>
      </w:pPr>
    </w:p>
    <w:p w:rsidR="004B6F01" w:rsidRPr="00DD1412" w:rsidRDefault="004B6F01" w:rsidP="00DD1412">
      <w:pPr>
        <w:ind w:left="1440"/>
        <w:rPr>
          <w:rFonts w:ascii="Ethiopic WashRa Bold" w:hAnsi="Ethiopic WashRa Bold"/>
          <w:i/>
          <w:sz w:val="36"/>
          <w:szCs w:val="36"/>
        </w:rPr>
      </w:pPr>
      <w:r>
        <w:rPr>
          <w:rFonts w:ascii="Ethiopic WashRa Bold" w:hAnsi="Ethiopic WashRa Bold"/>
          <w:i/>
          <w:sz w:val="36"/>
          <w:szCs w:val="36"/>
        </w:rPr>
        <w:t xml:space="preserve">&lt;&gt;&lt;&gt;  </w:t>
      </w:r>
      <w:r w:rsidRPr="00DD1412">
        <w:rPr>
          <w:rFonts w:ascii="Ethiopic WashRa Bold" w:hAnsi="Ethiopic WashRa Bold"/>
          <w:i/>
          <w:sz w:val="36"/>
          <w:szCs w:val="36"/>
        </w:rPr>
        <w:t>ዘማሪ ዕዝራ</w:t>
      </w:r>
      <w:r>
        <w:rPr>
          <w:rFonts w:ascii="Ethiopic WashRa Bold" w:hAnsi="Ethiopic WashRa Bold"/>
          <w:i/>
          <w:sz w:val="36"/>
          <w:szCs w:val="36"/>
        </w:rPr>
        <w:t xml:space="preserve">  &lt;&gt;&lt;&gt;</w:t>
      </w:r>
    </w:p>
    <w:sectPr w:rsidR="004B6F01" w:rsidRPr="00DD1412" w:rsidSect="0019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Ethiopic WashRa Bold">
    <w:panose1 w:val="00000500000000020004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C44"/>
    <w:rsid w:val="0001272A"/>
    <w:rsid w:val="00012E3C"/>
    <w:rsid w:val="00045DD2"/>
    <w:rsid w:val="00052C24"/>
    <w:rsid w:val="00071268"/>
    <w:rsid w:val="00085BDD"/>
    <w:rsid w:val="000D5196"/>
    <w:rsid w:val="000E340E"/>
    <w:rsid w:val="000E70C5"/>
    <w:rsid w:val="00132042"/>
    <w:rsid w:val="00154036"/>
    <w:rsid w:val="00163310"/>
    <w:rsid w:val="00166AED"/>
    <w:rsid w:val="00173166"/>
    <w:rsid w:val="00176D1C"/>
    <w:rsid w:val="00192A61"/>
    <w:rsid w:val="00194AD1"/>
    <w:rsid w:val="001A5E27"/>
    <w:rsid w:val="001B66FA"/>
    <w:rsid w:val="001C0705"/>
    <w:rsid w:val="001C08C1"/>
    <w:rsid w:val="001C1036"/>
    <w:rsid w:val="001D70B5"/>
    <w:rsid w:val="001F260C"/>
    <w:rsid w:val="001F3EA4"/>
    <w:rsid w:val="00203EB9"/>
    <w:rsid w:val="002101FE"/>
    <w:rsid w:val="00224C0F"/>
    <w:rsid w:val="0022657D"/>
    <w:rsid w:val="0028498E"/>
    <w:rsid w:val="002B011A"/>
    <w:rsid w:val="002B0CBC"/>
    <w:rsid w:val="002D0212"/>
    <w:rsid w:val="002E49DB"/>
    <w:rsid w:val="002F359D"/>
    <w:rsid w:val="00332855"/>
    <w:rsid w:val="00380AC1"/>
    <w:rsid w:val="003B21C6"/>
    <w:rsid w:val="003C1B89"/>
    <w:rsid w:val="003C2086"/>
    <w:rsid w:val="003E0F16"/>
    <w:rsid w:val="004253D6"/>
    <w:rsid w:val="00431B3E"/>
    <w:rsid w:val="004648FD"/>
    <w:rsid w:val="0046714B"/>
    <w:rsid w:val="004A52E9"/>
    <w:rsid w:val="004A55D3"/>
    <w:rsid w:val="004B6F01"/>
    <w:rsid w:val="004C44F4"/>
    <w:rsid w:val="004D0688"/>
    <w:rsid w:val="004D297B"/>
    <w:rsid w:val="004D2C27"/>
    <w:rsid w:val="004E0ADD"/>
    <w:rsid w:val="004E3DC6"/>
    <w:rsid w:val="00536E44"/>
    <w:rsid w:val="00564A58"/>
    <w:rsid w:val="0057055F"/>
    <w:rsid w:val="00570BD9"/>
    <w:rsid w:val="00581EC9"/>
    <w:rsid w:val="00585CD8"/>
    <w:rsid w:val="005B298C"/>
    <w:rsid w:val="005B38B4"/>
    <w:rsid w:val="005B521A"/>
    <w:rsid w:val="005D7B66"/>
    <w:rsid w:val="00611220"/>
    <w:rsid w:val="00624C0C"/>
    <w:rsid w:val="00627300"/>
    <w:rsid w:val="00632385"/>
    <w:rsid w:val="00660B5C"/>
    <w:rsid w:val="00661924"/>
    <w:rsid w:val="00666047"/>
    <w:rsid w:val="00676584"/>
    <w:rsid w:val="006838A1"/>
    <w:rsid w:val="006915E8"/>
    <w:rsid w:val="00694624"/>
    <w:rsid w:val="006A0225"/>
    <w:rsid w:val="006D3E07"/>
    <w:rsid w:val="006F05E8"/>
    <w:rsid w:val="006F266D"/>
    <w:rsid w:val="00781E6B"/>
    <w:rsid w:val="00785290"/>
    <w:rsid w:val="007D6E29"/>
    <w:rsid w:val="007F42E5"/>
    <w:rsid w:val="008202BC"/>
    <w:rsid w:val="008252E6"/>
    <w:rsid w:val="008357E0"/>
    <w:rsid w:val="008524F8"/>
    <w:rsid w:val="00880984"/>
    <w:rsid w:val="00894340"/>
    <w:rsid w:val="008B02E4"/>
    <w:rsid w:val="008B7BDA"/>
    <w:rsid w:val="008E4414"/>
    <w:rsid w:val="009205E4"/>
    <w:rsid w:val="00941862"/>
    <w:rsid w:val="0095739D"/>
    <w:rsid w:val="00967449"/>
    <w:rsid w:val="009A227E"/>
    <w:rsid w:val="009B1B01"/>
    <w:rsid w:val="009D1A7A"/>
    <w:rsid w:val="009E4941"/>
    <w:rsid w:val="009F1D2D"/>
    <w:rsid w:val="00A000E7"/>
    <w:rsid w:val="00A36271"/>
    <w:rsid w:val="00A62D4A"/>
    <w:rsid w:val="00A8763E"/>
    <w:rsid w:val="00AB649F"/>
    <w:rsid w:val="00AE4659"/>
    <w:rsid w:val="00AE7D14"/>
    <w:rsid w:val="00AF5E30"/>
    <w:rsid w:val="00B002D2"/>
    <w:rsid w:val="00B0741F"/>
    <w:rsid w:val="00B47F31"/>
    <w:rsid w:val="00B520BA"/>
    <w:rsid w:val="00B52478"/>
    <w:rsid w:val="00B57684"/>
    <w:rsid w:val="00B60B84"/>
    <w:rsid w:val="00B76773"/>
    <w:rsid w:val="00B8201E"/>
    <w:rsid w:val="00B8250C"/>
    <w:rsid w:val="00BA31CF"/>
    <w:rsid w:val="00BB1C44"/>
    <w:rsid w:val="00BB3B2C"/>
    <w:rsid w:val="00BB4368"/>
    <w:rsid w:val="00BE707E"/>
    <w:rsid w:val="00C00486"/>
    <w:rsid w:val="00C03BD9"/>
    <w:rsid w:val="00C144C9"/>
    <w:rsid w:val="00C30486"/>
    <w:rsid w:val="00C30FEA"/>
    <w:rsid w:val="00C4761C"/>
    <w:rsid w:val="00C569A4"/>
    <w:rsid w:val="00C62791"/>
    <w:rsid w:val="00C62EAD"/>
    <w:rsid w:val="00C66801"/>
    <w:rsid w:val="00C76D48"/>
    <w:rsid w:val="00C83355"/>
    <w:rsid w:val="00C8573A"/>
    <w:rsid w:val="00CD2166"/>
    <w:rsid w:val="00CE0001"/>
    <w:rsid w:val="00CF1B07"/>
    <w:rsid w:val="00D31E26"/>
    <w:rsid w:val="00D46C89"/>
    <w:rsid w:val="00D6034E"/>
    <w:rsid w:val="00D65C34"/>
    <w:rsid w:val="00D7790B"/>
    <w:rsid w:val="00D93430"/>
    <w:rsid w:val="00DB1139"/>
    <w:rsid w:val="00DC23F9"/>
    <w:rsid w:val="00DD007B"/>
    <w:rsid w:val="00DD1412"/>
    <w:rsid w:val="00DE22EF"/>
    <w:rsid w:val="00DF0208"/>
    <w:rsid w:val="00DF25EC"/>
    <w:rsid w:val="00DF3E04"/>
    <w:rsid w:val="00E03DA9"/>
    <w:rsid w:val="00E2133A"/>
    <w:rsid w:val="00E2200F"/>
    <w:rsid w:val="00E32B61"/>
    <w:rsid w:val="00E832B9"/>
    <w:rsid w:val="00EA7E04"/>
    <w:rsid w:val="00EC16E4"/>
    <w:rsid w:val="00EC382B"/>
    <w:rsid w:val="00EE28F5"/>
    <w:rsid w:val="00EE34ED"/>
    <w:rsid w:val="00EF337C"/>
    <w:rsid w:val="00EF4542"/>
    <w:rsid w:val="00F246CA"/>
    <w:rsid w:val="00F350DD"/>
    <w:rsid w:val="00F5001D"/>
    <w:rsid w:val="00F50C6F"/>
    <w:rsid w:val="00F520C2"/>
    <w:rsid w:val="00F56B93"/>
    <w:rsid w:val="00F9360C"/>
    <w:rsid w:val="00FB70AE"/>
    <w:rsid w:val="00FC654E"/>
    <w:rsid w:val="00FF32CB"/>
    <w:rsid w:val="00FF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61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5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652">
          <w:marLeft w:val="0"/>
          <w:marRight w:val="281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2</Pages>
  <Words>170</Words>
  <Characters>974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አማኑኤል ይቅር</dc:title>
  <dc:subject/>
  <dc:creator>Client</dc:creator>
  <cp:keywords/>
  <dc:description/>
  <cp:lastModifiedBy>Compaq</cp:lastModifiedBy>
  <cp:revision>2</cp:revision>
  <dcterms:created xsi:type="dcterms:W3CDTF">2013-04-06T16:35:00Z</dcterms:created>
  <dcterms:modified xsi:type="dcterms:W3CDTF">2013-04-06T16:35:00Z</dcterms:modified>
</cp:coreProperties>
</file>